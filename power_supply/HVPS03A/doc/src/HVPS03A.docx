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3F" w:rsidRDefault="008C5A3F">
      <w:pPr>
        <w:pStyle w:val="Titul"/>
      </w:pPr>
    </w:p>
    <w:p w:rsidR="008C5A3F" w:rsidRDefault="00D86939">
      <w:pPr>
        <w:pStyle w:val="Autor"/>
      </w:pPr>
      <w:r>
        <w:t>Jan Chroust</w:t>
      </w:r>
    </w:p>
    <w:p w:rsidR="008C5A3F" w:rsidRDefault="008C5A3F" w:rsidP="00E73BC4">
      <w:pPr>
        <w:pStyle w:val="Podtitul"/>
        <w:jc w:val="both"/>
      </w:pPr>
    </w:p>
    <w:p w:rsidR="008C5A3F" w:rsidRDefault="008C5A3F">
      <w:pPr>
        <w:pStyle w:val="Odstavecsobrzkem"/>
      </w:pPr>
    </w:p>
    <w:p w:rsidR="008C5A3F" w:rsidRDefault="008C5A3F">
      <w:pPr>
        <w:pStyle w:val="Nadpis1"/>
      </w:pPr>
      <w:r>
        <w:t>Technické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8C5A3F" w:rsidP="00E73BC4"/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73BC4" w:rsidTr="00E73BC4">
        <w:tc>
          <w:tcPr>
            <w:tcW w:w="3259" w:type="dxa"/>
            <w:tcBorders>
              <w:left w:val="single" w:sz="12" w:space="0" w:color="auto"/>
            </w:tcBorders>
            <w:vAlign w:val="center"/>
          </w:tcPr>
          <w:p w:rsidR="00E73BC4" w:rsidRDefault="00E73BC4">
            <w:r>
              <w:t>Rozhraní</w:t>
            </w:r>
          </w:p>
        </w:tc>
        <w:tc>
          <w:tcPr>
            <w:tcW w:w="3259" w:type="dxa"/>
            <w:vAlign w:val="center"/>
          </w:tcPr>
          <w:p w:rsidR="00E73BC4" w:rsidRDefault="00E73BC4" w:rsidP="00E73BC4"/>
        </w:tc>
        <w:tc>
          <w:tcPr>
            <w:tcW w:w="3260" w:type="dxa"/>
            <w:tcBorders>
              <w:right w:val="single" w:sz="12" w:space="0" w:color="auto"/>
            </w:tcBorders>
            <w:vAlign w:val="center"/>
          </w:tcPr>
          <w:p w:rsidR="00E73BC4" w:rsidRDefault="00E73BC4" w:rsidP="0099695B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E73BC4">
            <w:r>
              <w:t>81.08 x 50.6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/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99695B"/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/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99695B"/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8C5A3F" w:rsidRDefault="008C5A3F">
      <w:pPr>
        <w:pStyle w:val="Nadpis2"/>
      </w:pPr>
      <w:r>
        <w:t>Úvodem</w:t>
      </w:r>
    </w:p>
    <w:p w:rsidR="008C5A3F" w:rsidRDefault="008C5A3F">
      <w:pPr>
        <w:pStyle w:val="Nadpis2"/>
      </w:pPr>
      <w:r>
        <w:t>Mechanická konstrukce</w:t>
      </w:r>
    </w:p>
    <w:p w:rsidR="0099695B" w:rsidRDefault="00EA748B">
      <w:r>
        <w:t>Modul obsahuje úchytné šroubky ve všech r</w:t>
      </w:r>
      <w:r w:rsidR="00E27B6A">
        <w:t>ozích v rozteči MLAB (10.16mm).</w:t>
      </w:r>
    </w:p>
    <w:p w:rsidR="00E27B6A" w:rsidRDefault="00E27B6A" w:rsidP="00F40538">
      <w:pPr>
        <w:jc w:val="center"/>
      </w:pPr>
    </w:p>
    <w:p w:rsidR="000C3E66" w:rsidRDefault="00D700CD" w:rsidP="00F40538">
      <w:pPr>
        <w:jc w:val="center"/>
      </w:pPr>
      <w:r>
        <w:rPr>
          <w:noProof/>
        </w:rPr>
        <w:drawing>
          <wp:inline distT="0" distB="0" distL="0" distR="0" wp14:anchorId="516D3E8A" wp14:editId="2412BF96">
            <wp:extent cx="5972810" cy="4554855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66" w:rsidRDefault="00CB4966">
      <w:pPr>
        <w:keepLines w:val="0"/>
        <w:spacing w:before="0" w:after="0"/>
        <w:rPr>
          <w:rFonts w:ascii="Arial" w:hAnsi="Arial" w:cs="Arial"/>
          <w:b/>
          <w:bCs/>
          <w:kern w:val="32"/>
          <w:sz w:val="40"/>
          <w:szCs w:val="32"/>
        </w:rPr>
      </w:pPr>
      <w:r>
        <w:br w:type="page"/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E95FD3" w:rsidRPr="00E95FD3" w:rsidRDefault="00E95FD3" w:rsidP="00E95FD3"/>
    <w:p w:rsidR="008D7AD5" w:rsidRDefault="00D700CD" w:rsidP="00E95FD3">
      <w:pPr>
        <w:jc w:val="center"/>
      </w:pPr>
      <w:r>
        <w:rPr>
          <w:noProof/>
        </w:rPr>
        <w:drawing>
          <wp:inline distT="0" distB="0" distL="0" distR="0" wp14:anchorId="1D22322A" wp14:editId="5632C2F3">
            <wp:extent cx="4355217" cy="2520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8092" b="14582"/>
                    <a:stretch/>
                  </pic:blipFill>
                  <pic:spPr bwMode="auto">
                    <a:xfrm>
                      <a:off x="0" y="0"/>
                      <a:ext cx="4355217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0CD" w:rsidRDefault="00D700CD" w:rsidP="00E95FD3">
      <w:pPr>
        <w:jc w:val="center"/>
      </w:pPr>
      <w:r>
        <w:rPr>
          <w:noProof/>
        </w:rPr>
        <w:drawing>
          <wp:inline distT="0" distB="0" distL="0" distR="0" wp14:anchorId="42B310D6" wp14:editId="479172F1">
            <wp:extent cx="4360219" cy="25200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8237" b="14815"/>
                    <a:stretch/>
                  </pic:blipFill>
                  <pic:spPr bwMode="auto">
                    <a:xfrm flipH="1">
                      <a:off x="0" y="0"/>
                      <a:ext cx="4360219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966" w:rsidRDefault="00CB4966">
      <w:pPr>
        <w:keepLines w:val="0"/>
        <w:spacing w:before="0" w:after="0"/>
        <w:rPr>
          <w:rFonts w:ascii="Arial" w:hAnsi="Arial" w:cs="Arial"/>
          <w:b/>
          <w:bCs/>
          <w:iCs/>
          <w:kern w:val="32"/>
          <w:sz w:val="32"/>
          <w:szCs w:val="28"/>
        </w:rPr>
      </w:pPr>
      <w:r>
        <w:br w:type="page"/>
      </w:r>
    </w:p>
    <w:p w:rsidR="008C5A3F" w:rsidRDefault="008C5A3F">
      <w:pPr>
        <w:pStyle w:val="Nadpis2"/>
      </w:pPr>
      <w:r>
        <w:lastRenderedPageBreak/>
        <w:t>Osazení</w:t>
      </w:r>
    </w:p>
    <w:p w:rsidR="00B73D13" w:rsidRDefault="00B73D13" w:rsidP="00B73D13">
      <w:pPr>
        <w:sectPr w:rsidR="00B73D13">
          <w:headerReference w:type="default" r:id="rId11"/>
          <w:footerReference w:type="default" r:id="rId12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p w:rsidR="00B73D13" w:rsidRDefault="00B73D13" w:rsidP="009970B8"/>
    <w:tbl>
      <w:tblPr>
        <w:tblW w:w="53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646"/>
        <w:gridCol w:w="1557"/>
        <w:gridCol w:w="2267"/>
      </w:tblGrid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Počet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Hodnota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Pouzdro</w:t>
            </w:r>
          </w:p>
        </w:tc>
      </w:tr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C1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330nF/1kV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C-22,5MM</w:t>
            </w:r>
          </w:p>
        </w:tc>
      </w:tr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C2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C2=C1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C-27,5MM</w:t>
            </w:r>
          </w:p>
        </w:tc>
      </w:tr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C3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470uF/50V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C-EU050-025X075</w:t>
            </w:r>
          </w:p>
        </w:tc>
      </w:tr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C4, C5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10uF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C0805</w:t>
            </w:r>
          </w:p>
        </w:tc>
      </w:tr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P6SMBJ13A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D-TRANSIL</w:t>
            </w:r>
          </w:p>
        </w:tc>
      </w:tr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D2, D6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M4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D-OB.SMA</w:t>
            </w:r>
          </w:p>
        </w:tc>
      </w:tr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D3, D4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SMBJ5.0A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D-TRANSIL-SMA</w:t>
            </w:r>
          </w:p>
        </w:tc>
      </w:tr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D5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SM516-DIO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D-OB-MELF</w:t>
            </w:r>
          </w:p>
        </w:tc>
      </w:tr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OZ1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TLC27L2ID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TLC27L2</w:t>
            </w:r>
          </w:p>
        </w:tc>
      </w:tr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350mA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POJISTKA_1812</w:t>
            </w:r>
          </w:p>
        </w:tc>
      </w:tr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R1, R2, R3,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1M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R1206</w:t>
            </w:r>
          </w:p>
        </w:tc>
      </w:tr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R7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36k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R0805</w:t>
            </w:r>
          </w:p>
        </w:tc>
      </w:tr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SV1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JUMP2x04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MA04-2</w:t>
            </w:r>
          </w:p>
        </w:tc>
      </w:tr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SV2, SV4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JUMP2x02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MA02-2</w:t>
            </w:r>
          </w:p>
        </w:tc>
      </w:tr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SV3, SV5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JUMP2x03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MA03-2</w:t>
            </w:r>
          </w:p>
        </w:tc>
      </w:tr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WE_750311486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TRAFO_WE_750311486</w:t>
            </w:r>
          </w:p>
        </w:tc>
      </w:tr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T2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IRG4RC10K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IRG4RC10</w:t>
            </w:r>
          </w:p>
        </w:tc>
      </w:tr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TC4428ACOA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TC4428A</w:t>
            </w:r>
          </w:p>
        </w:tc>
      </w:tr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SVORKOVNICE2X_PC</w:t>
            </w:r>
          </w:p>
        </w:tc>
      </w:tr>
      <w:tr w:rsidR="00D700CD" w:rsidRPr="00D700CD" w:rsidTr="00D700C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X4, X5, X6,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SROUB3M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CD" w:rsidRPr="00D700CD" w:rsidRDefault="00D700CD" w:rsidP="00D700CD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0CD">
              <w:rPr>
                <w:rFonts w:ascii="Calibri" w:hAnsi="Calibri"/>
                <w:color w:val="000000"/>
                <w:sz w:val="22"/>
                <w:szCs w:val="22"/>
              </w:rPr>
              <w:t>SROUB3M</w:t>
            </w:r>
          </w:p>
        </w:tc>
      </w:tr>
    </w:tbl>
    <w:p w:rsidR="009970B8" w:rsidRDefault="009970B8" w:rsidP="009970B8"/>
    <w:p w:rsidR="009970B8" w:rsidRDefault="009970B8">
      <w:pPr>
        <w:keepLines w:val="0"/>
        <w:spacing w:before="0" w:after="0"/>
      </w:pPr>
      <w:bookmarkStart w:id="0" w:name="_GoBack"/>
      <w:bookmarkEnd w:id="0"/>
    </w:p>
    <w:p w:rsidR="008C5A3F" w:rsidRDefault="008C5A3F">
      <w:pPr>
        <w:pStyle w:val="Nadpis2"/>
      </w:pPr>
      <w:r>
        <w:t>Oživení</w:t>
      </w:r>
    </w:p>
    <w:p w:rsidR="008F3F4C" w:rsidRDefault="008F3F4C"/>
    <w:sectPr w:rsidR="008F3F4C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ED1" w:rsidRDefault="00AD0ED1">
      <w:pPr>
        <w:spacing w:before="0" w:after="0"/>
      </w:pPr>
      <w:r>
        <w:separator/>
      </w:r>
    </w:p>
  </w:endnote>
  <w:endnote w:type="continuationSeparator" w:id="0">
    <w:p w:rsidR="00AD0ED1" w:rsidRDefault="00AD0E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A3F" w:rsidRDefault="00D700CD">
    <w:pPr>
      <w:pStyle w:val="Zpat"/>
      <w:rPr>
        <w:lang w:val="en-US"/>
      </w:rPr>
    </w:pPr>
    <w:r>
      <w:t>HVPS03A</w:t>
    </w:r>
    <w:r w:rsidR="00D86939">
      <w:t xml:space="preserve"> </w:t>
    </w:r>
    <w:r w:rsidR="008C5A3F">
      <w:t xml:space="preserve">/ </w:t>
    </w:r>
    <w:r w:rsidR="007864DE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7864DE">
      <w:fldChar w:fldCharType="separate"/>
    </w:r>
    <w:r w:rsidR="002012D5">
      <w:rPr>
        <w:noProof/>
      </w:rPr>
      <w:t>2013-09-15</w:t>
    </w:r>
    <w:r w:rsidR="007864DE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7864DE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7864DE">
      <w:rPr>
        <w:rStyle w:val="slostrnky"/>
      </w:rPr>
      <w:fldChar w:fldCharType="separate"/>
    </w:r>
    <w:r w:rsidR="002012D5">
      <w:rPr>
        <w:rStyle w:val="slostrnky"/>
        <w:noProof/>
      </w:rPr>
      <w:t>4</w:t>
    </w:r>
    <w:r w:rsidR="007864DE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7864DE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7864DE">
      <w:rPr>
        <w:rStyle w:val="slostrnky"/>
      </w:rPr>
      <w:fldChar w:fldCharType="separate"/>
    </w:r>
    <w:r w:rsidR="002012D5">
      <w:rPr>
        <w:rStyle w:val="slostrnky"/>
        <w:noProof/>
      </w:rPr>
      <w:t>5</w:t>
    </w:r>
    <w:r w:rsidR="007864DE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ED1" w:rsidRDefault="00AD0ED1">
      <w:pPr>
        <w:spacing w:before="0" w:after="0"/>
      </w:pPr>
      <w:r>
        <w:separator/>
      </w:r>
    </w:p>
  </w:footnote>
  <w:footnote w:type="continuationSeparator" w:id="0">
    <w:p w:rsidR="00AD0ED1" w:rsidRDefault="00AD0ED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D700CD" w:rsidP="00392891">
          <w:pPr>
            <w:pStyle w:val="Zhlav"/>
            <w:rPr>
              <w:sz w:val="40"/>
            </w:rPr>
          </w:pPr>
          <w:r>
            <w:rPr>
              <w:sz w:val="40"/>
            </w:rPr>
            <w:t>HVPS03A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33D13"/>
    <w:rsid w:val="000C3E66"/>
    <w:rsid w:val="000D3371"/>
    <w:rsid w:val="000D7876"/>
    <w:rsid w:val="000E7CD9"/>
    <w:rsid w:val="00185E49"/>
    <w:rsid w:val="002012D5"/>
    <w:rsid w:val="0020287B"/>
    <w:rsid w:val="00251CFB"/>
    <w:rsid w:val="00256F7D"/>
    <w:rsid w:val="00280AA8"/>
    <w:rsid w:val="00283936"/>
    <w:rsid w:val="002D004D"/>
    <w:rsid w:val="002E0956"/>
    <w:rsid w:val="002E248A"/>
    <w:rsid w:val="003165D9"/>
    <w:rsid w:val="00392891"/>
    <w:rsid w:val="003C10B9"/>
    <w:rsid w:val="003C4B79"/>
    <w:rsid w:val="00492C97"/>
    <w:rsid w:val="004D3CAE"/>
    <w:rsid w:val="005977AC"/>
    <w:rsid w:val="00640C27"/>
    <w:rsid w:val="006C060D"/>
    <w:rsid w:val="006C6276"/>
    <w:rsid w:val="006D61D6"/>
    <w:rsid w:val="00745646"/>
    <w:rsid w:val="007864DE"/>
    <w:rsid w:val="00796983"/>
    <w:rsid w:val="007D05D9"/>
    <w:rsid w:val="007F0732"/>
    <w:rsid w:val="007F7B57"/>
    <w:rsid w:val="008603DF"/>
    <w:rsid w:val="008635DD"/>
    <w:rsid w:val="008C5A3F"/>
    <w:rsid w:val="008D7AD5"/>
    <w:rsid w:val="008E25BB"/>
    <w:rsid w:val="008F3F4C"/>
    <w:rsid w:val="00965999"/>
    <w:rsid w:val="0099695B"/>
    <w:rsid w:val="009970B8"/>
    <w:rsid w:val="009B103F"/>
    <w:rsid w:val="00A60771"/>
    <w:rsid w:val="00AD0ED1"/>
    <w:rsid w:val="00B73D13"/>
    <w:rsid w:val="00BC3592"/>
    <w:rsid w:val="00C60FBB"/>
    <w:rsid w:val="00C70975"/>
    <w:rsid w:val="00C74FFC"/>
    <w:rsid w:val="00CB4966"/>
    <w:rsid w:val="00CD1592"/>
    <w:rsid w:val="00D700CD"/>
    <w:rsid w:val="00D81BBF"/>
    <w:rsid w:val="00D86939"/>
    <w:rsid w:val="00D9337F"/>
    <w:rsid w:val="00E00FA7"/>
    <w:rsid w:val="00E27B6A"/>
    <w:rsid w:val="00E34A5C"/>
    <w:rsid w:val="00E73BC4"/>
    <w:rsid w:val="00E95FD3"/>
    <w:rsid w:val="00EA226C"/>
    <w:rsid w:val="00EA748B"/>
    <w:rsid w:val="00ED07D8"/>
    <w:rsid w:val="00ED2898"/>
    <w:rsid w:val="00F148E0"/>
    <w:rsid w:val="00F40538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v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</Template>
  <TotalTime>50</TotalTime>
  <Pages>4</Pages>
  <Words>126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PIC16F87xDIL2801A PIC16F87xSO2801A</dc:title>
  <dc:creator>miho</dc:creator>
  <cp:lastModifiedBy>Ust Honza</cp:lastModifiedBy>
  <cp:revision>10</cp:revision>
  <cp:lastPrinted>2013-04-18T09:23:00Z</cp:lastPrinted>
  <dcterms:created xsi:type="dcterms:W3CDTF">2013-04-18T09:18:00Z</dcterms:created>
  <dcterms:modified xsi:type="dcterms:W3CDTF">2013-09-15T10:31:00Z</dcterms:modified>
</cp:coreProperties>
</file>