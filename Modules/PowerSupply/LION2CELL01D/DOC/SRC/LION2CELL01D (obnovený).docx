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9A1FC5">
      <w:pPr>
        <w:pStyle w:val="Titul"/>
      </w:pPr>
      <w:r>
        <w:t>Modul obsluhující dva sériově zapojené</w:t>
      </w:r>
      <w:r w:rsidR="00E73BC4">
        <w:t xml:space="preserve"> li-on článek</w:t>
      </w:r>
      <w:r>
        <w:t>y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</w:t>
      </w:r>
      <w:r w:rsidR="009A1FC5">
        <w:t>em pro zajištění nabíjení dvou sériově zapojených</w:t>
      </w:r>
      <w:r>
        <w:t xml:space="preserve"> li-on článk</w:t>
      </w:r>
      <w:r w:rsidR="009A1FC5">
        <w:t>ů</w:t>
      </w:r>
      <w:r>
        <w:t>. Samozřejmostí je moderní obvod pro měření zbývající energie a celkové monitorování článků. Výstupem je I2C sběrnice. Článek je ošetřen proti případnému poškození přepětím.</w:t>
      </w:r>
    </w:p>
    <w:p w:rsidR="00756228" w:rsidRDefault="00756228" w:rsidP="00E73BC4">
      <w:pPr>
        <w:pStyle w:val="Podtitul"/>
        <w:jc w:val="both"/>
      </w:pPr>
    </w:p>
    <w:p w:rsidR="008C5A3F" w:rsidRDefault="00DC4CDC">
      <w:pPr>
        <w:pStyle w:val="Odstavecsobrzkem"/>
      </w:pPr>
      <w:r>
        <w:rPr>
          <w:noProof/>
        </w:rPr>
        <w:drawing>
          <wp:inline distT="0" distB="0" distL="0" distR="0">
            <wp:extent cx="2874528" cy="216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2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28" w:rsidRPr="00756228" w:rsidRDefault="00756228" w:rsidP="00756228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9A1FC5" w:rsidP="00E73BC4">
            <w:r>
              <w:t>12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756228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756228" w:rsidRDefault="00756228">
            <w:r>
              <w:t>Integrované obvod:</w:t>
            </w:r>
          </w:p>
        </w:tc>
        <w:tc>
          <w:tcPr>
            <w:tcW w:w="3259" w:type="dxa"/>
            <w:vAlign w:val="center"/>
          </w:tcPr>
          <w:p w:rsidR="00756228" w:rsidRDefault="00756228" w:rsidP="00E73BC4">
            <w:r>
              <w:t>BQ24103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756228" w:rsidRDefault="00756228" w:rsidP="0099695B">
            <w:r>
              <w:t>Nabíjení</w:t>
            </w:r>
          </w:p>
        </w:tc>
      </w:tr>
      <w:tr w:rsidR="00756228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756228" w:rsidRDefault="00756228"/>
        </w:tc>
        <w:tc>
          <w:tcPr>
            <w:tcW w:w="3259" w:type="dxa"/>
            <w:vAlign w:val="center"/>
          </w:tcPr>
          <w:p w:rsidR="00756228" w:rsidRDefault="00756228" w:rsidP="00E73BC4">
            <w:r>
              <w:t>BQ34Z100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756228" w:rsidRDefault="00756228" w:rsidP="0099695B">
            <w:r>
              <w:t>Měření článku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A1FC5">
            <w:r>
              <w:t>8</w:t>
            </w:r>
            <w:r w:rsidR="009A1FC5">
              <w:t>0</w:t>
            </w:r>
            <w:r>
              <w:t>.</w:t>
            </w:r>
            <w:r w:rsidR="009A1FC5">
              <w:t>77</w:t>
            </w:r>
            <w:r>
              <w:t xml:space="preserve"> x </w:t>
            </w:r>
            <w:r w:rsidR="009A1FC5">
              <w:t>60</w:t>
            </w:r>
            <w:r>
              <w:t>.</w:t>
            </w:r>
            <w:r w:rsidR="009A1FC5">
              <w:t>45</w:t>
            </w:r>
            <w:r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146413" w:rsidRDefault="00146413" w:rsidP="00146413">
      <w:pPr>
        <w:pStyle w:val="Nadpis2"/>
      </w:pPr>
      <w:r>
        <w:t>Nastavení děliče u BQ34Z100 pro měření napětí</w:t>
      </w:r>
    </w:p>
    <w:p w:rsidR="00146413" w:rsidRDefault="00146413" w:rsidP="00146413">
      <w:r>
        <w:t>Dělič pro měření napětí je tvořen odpory R23 a R24. Hodnota napětí na pinu BAT nesmí přesáhnout 900 mV, proto se hodnota odporu vypočítá následujícím vzorcem:</w:t>
      </w:r>
    </w:p>
    <w:p w:rsidR="00A31738" w:rsidRPr="00A31738" w:rsidRDefault="00DC4CDC" w:rsidP="00146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=16500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max</m:t>
              </m:r>
            </m:sub>
          </m:sSub>
          <m:r>
            <w:rPr>
              <w:rFonts w:ascii="Cambria Math" w:hAnsi="Cambria Math"/>
            </w:rPr>
            <m:t>-900mV)/900mV</m:t>
          </m:r>
        </m:oMath>
      </m:oMathPara>
    </w:p>
    <w:p w:rsidR="00A31738" w:rsidRDefault="00A31738" w:rsidP="00146413"/>
    <w:p w:rsidR="00A31738" w:rsidRDefault="00A31738" w:rsidP="00146413">
      <w:r>
        <w:t>Výsledkem je pro dva články 137,5 kΩ, ale z důvodu lepší dostupnosti byl zvolen obvod R24 140kΩ. R23 16k5.</w:t>
      </w:r>
      <w:r w:rsidR="00975640">
        <w:t xml:space="preserve"> To se rovná dělícímu poměru 8,</w:t>
      </w:r>
      <w:r>
        <w:t>4</w:t>
      </w:r>
      <w:r w:rsidR="00975640">
        <w:t>8</w:t>
      </w:r>
      <w:r>
        <w:t>48484848.</w:t>
      </w:r>
    </w:p>
    <w:p w:rsidR="00975640" w:rsidRDefault="00975640" w:rsidP="00146413">
      <w:pPr>
        <w:rPr>
          <w:vertAlign w:val="subscript"/>
        </w:rPr>
      </w:pPr>
      <w:r>
        <w:t>Poměr=R</w:t>
      </w:r>
      <w:r>
        <w:rPr>
          <w:vertAlign w:val="subscript"/>
        </w:rPr>
        <w:t>24</w:t>
      </w:r>
      <w:r>
        <w:t>/R</w:t>
      </w:r>
      <w:r>
        <w:rPr>
          <w:vertAlign w:val="subscript"/>
        </w:rPr>
        <w:t>23</w:t>
      </w:r>
    </w:p>
    <w:p w:rsidR="00975640" w:rsidRPr="00975640" w:rsidRDefault="00975640" w:rsidP="00146413">
      <w:r>
        <w:t>Pro R</w:t>
      </w:r>
      <w:r>
        <w:rPr>
          <w:vertAlign w:val="subscript"/>
        </w:rPr>
        <w:t>23</w:t>
      </w:r>
      <w:r>
        <w:t xml:space="preserve"> = 16,5k a R</w:t>
      </w:r>
      <w:r>
        <w:rPr>
          <w:vertAlign w:val="subscript"/>
        </w:rPr>
        <w:t>24</w:t>
      </w:r>
      <w:r>
        <w:t xml:space="preserve"> = 150k rovná se poměr 9,09090909090.</w:t>
      </w:r>
    </w:p>
    <w:p w:rsidR="00146413" w:rsidRPr="00146413" w:rsidRDefault="00146413" w:rsidP="00146413">
      <w:pPr>
        <w:pStyle w:val="Nadpis2"/>
        <w:numPr>
          <w:ilvl w:val="0"/>
          <w:numId w:val="0"/>
        </w:numPr>
        <w:ind w:left="568"/>
      </w:pPr>
    </w:p>
    <w:p w:rsidR="00146413" w:rsidRDefault="00146413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DC4CDC" w:rsidP="00DC4CDC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CBA5E4" wp14:editId="20A80F5F">
            <wp:simplePos x="0" y="0"/>
            <wp:positionH relativeFrom="margin">
              <wp:posOffset>-914400</wp:posOffset>
            </wp:positionH>
            <wp:positionV relativeFrom="margin">
              <wp:posOffset>1678940</wp:posOffset>
            </wp:positionV>
            <wp:extent cx="8082915" cy="5603240"/>
            <wp:effectExtent l="0" t="1238250" r="0" b="121666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3842" r="2764" b="3664"/>
                    <a:stretch/>
                  </pic:blipFill>
                  <pic:spPr bwMode="auto">
                    <a:xfrm rot="5400000">
                      <a:off x="0" y="0"/>
                      <a:ext cx="8082915" cy="560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13">
        <w:t>Schéma</w:t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DC4CDC" w:rsidRDefault="00DC4CDC" w:rsidP="00DC4CDC">
      <w:pPr>
        <w:jc w:val="center"/>
      </w:pPr>
      <w:r>
        <w:rPr>
          <w:noProof/>
        </w:rPr>
        <w:drawing>
          <wp:inline distT="0" distB="0" distL="0" distR="0">
            <wp:extent cx="3842261" cy="288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6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DC" w:rsidRPr="00DC4CDC" w:rsidRDefault="00DC4CDC" w:rsidP="00DC4CDC"/>
    <w:p w:rsidR="008D7AD5" w:rsidRDefault="00DC4CDC" w:rsidP="00E95FD3">
      <w:pPr>
        <w:jc w:val="center"/>
      </w:pPr>
      <w:r>
        <w:rPr>
          <w:noProof/>
        </w:rPr>
        <w:drawing>
          <wp:inline distT="0" distB="0" distL="0" distR="0">
            <wp:extent cx="6210795" cy="4655356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74" cy="46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0D" w:rsidRDefault="006C060D" w:rsidP="00DC4CDC">
      <w:pPr>
        <w:pStyle w:val="Nadpis2"/>
      </w:pPr>
      <w:bookmarkStart w:id="0" w:name="_GoBack"/>
      <w:bookmarkEnd w:id="0"/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C73EE2" w:rsidRDefault="00C73EE2">
      <w:pPr>
        <w:keepLines w:val="0"/>
        <w:spacing w:before="0" w:after="0"/>
      </w:pP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F4D" w:rsidRDefault="00704F4D">
      <w:pPr>
        <w:spacing w:before="0" w:after="0"/>
      </w:pPr>
      <w:r>
        <w:separator/>
      </w:r>
    </w:p>
  </w:endnote>
  <w:endnote w:type="continuationSeparator" w:id="0">
    <w:p w:rsidR="00704F4D" w:rsidRDefault="00704F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A1FC5">
    <w:pPr>
      <w:pStyle w:val="Zpat"/>
      <w:rPr>
        <w:lang w:val="en-US"/>
      </w:rPr>
    </w:pPr>
    <w:r>
      <w:t>LION2</w:t>
    </w:r>
    <w:r w:rsidR="008F3F4C">
      <w:t>CELL01</w:t>
    </w:r>
    <w:r w:rsidR="00DC4CDC">
      <w:t>D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B3487C">
      <w:rPr>
        <w:noProof/>
      </w:rPr>
      <w:t>2015-12-14</w:t>
    </w:r>
    <w:r w:rsidR="007864DE">
      <w:fldChar w:fldCharType="end"/>
    </w:r>
    <w:r w:rsidR="008C5A3F">
      <w:t xml:space="preserve"> / </w:t>
    </w:r>
    <w:r w:rsidR="00D86939">
      <w:t>jacho/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B3487C">
      <w:rPr>
        <w:rStyle w:val="slostrnky"/>
        <w:noProof/>
      </w:rPr>
      <w:t>3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B3487C">
      <w:rPr>
        <w:rStyle w:val="slostrnky"/>
        <w:noProof/>
      </w:rPr>
      <w:t>5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F4D" w:rsidRDefault="00704F4D">
      <w:pPr>
        <w:spacing w:before="0" w:after="0"/>
      </w:pPr>
      <w:r>
        <w:separator/>
      </w:r>
    </w:p>
  </w:footnote>
  <w:footnote w:type="continuationSeparator" w:id="0">
    <w:p w:rsidR="00704F4D" w:rsidRDefault="00704F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DC4CDC">
          <w:pPr>
            <w:pStyle w:val="Zhlav"/>
            <w:rPr>
              <w:sz w:val="40"/>
            </w:rPr>
          </w:pPr>
          <w:r>
            <w:rPr>
              <w:sz w:val="40"/>
            </w:rPr>
            <w:t>LION</w:t>
          </w:r>
          <w:r w:rsidR="009A1FC5">
            <w:rPr>
              <w:sz w:val="40"/>
            </w:rPr>
            <w:t>2</w:t>
          </w:r>
          <w:r>
            <w:rPr>
              <w:sz w:val="40"/>
            </w:rPr>
            <w:t>CELL01</w:t>
          </w:r>
          <w:r w:rsidR="00DC4CDC">
            <w:rPr>
              <w:sz w:val="40"/>
            </w:rPr>
            <w:t>D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B3487C" w:rsidRDefault="008C5A3F">
          <w:pPr>
            <w:pStyle w:val="Zhlav"/>
            <w:jc w:val="center"/>
            <w:rPr>
              <w:outline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B3487C">
            <w:rPr>
              <w:outline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ADB20A5E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9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0761F"/>
    <w:rsid w:val="00033D13"/>
    <w:rsid w:val="000B504A"/>
    <w:rsid w:val="000C3E66"/>
    <w:rsid w:val="000D3371"/>
    <w:rsid w:val="000D7876"/>
    <w:rsid w:val="000E7CD9"/>
    <w:rsid w:val="00146413"/>
    <w:rsid w:val="00185E49"/>
    <w:rsid w:val="0020287B"/>
    <w:rsid w:val="00251CFB"/>
    <w:rsid w:val="002557C6"/>
    <w:rsid w:val="00256F7D"/>
    <w:rsid w:val="00280AA8"/>
    <w:rsid w:val="00283936"/>
    <w:rsid w:val="002D004D"/>
    <w:rsid w:val="002E0956"/>
    <w:rsid w:val="002E248A"/>
    <w:rsid w:val="003165D9"/>
    <w:rsid w:val="0034625B"/>
    <w:rsid w:val="00392891"/>
    <w:rsid w:val="003C10B9"/>
    <w:rsid w:val="003C4B79"/>
    <w:rsid w:val="00492C97"/>
    <w:rsid w:val="004A466C"/>
    <w:rsid w:val="004D3CAE"/>
    <w:rsid w:val="004E11FB"/>
    <w:rsid w:val="005977AC"/>
    <w:rsid w:val="00641CBD"/>
    <w:rsid w:val="006B7805"/>
    <w:rsid w:val="006C060D"/>
    <w:rsid w:val="006C6276"/>
    <w:rsid w:val="006E1DA6"/>
    <w:rsid w:val="00704F4D"/>
    <w:rsid w:val="0072632D"/>
    <w:rsid w:val="00745646"/>
    <w:rsid w:val="00756228"/>
    <w:rsid w:val="007864DE"/>
    <w:rsid w:val="00796983"/>
    <w:rsid w:val="007D05D9"/>
    <w:rsid w:val="007D74CF"/>
    <w:rsid w:val="007F0732"/>
    <w:rsid w:val="007F7B57"/>
    <w:rsid w:val="008603DF"/>
    <w:rsid w:val="008635DD"/>
    <w:rsid w:val="008C5A3F"/>
    <w:rsid w:val="008D554D"/>
    <w:rsid w:val="008D7AD5"/>
    <w:rsid w:val="008E25BB"/>
    <w:rsid w:val="008F3F4C"/>
    <w:rsid w:val="00965999"/>
    <w:rsid w:val="00975640"/>
    <w:rsid w:val="0099695B"/>
    <w:rsid w:val="009970B8"/>
    <w:rsid w:val="009A1FC5"/>
    <w:rsid w:val="009B103F"/>
    <w:rsid w:val="009F3076"/>
    <w:rsid w:val="00A24E3C"/>
    <w:rsid w:val="00A31738"/>
    <w:rsid w:val="00A60771"/>
    <w:rsid w:val="00B00A8E"/>
    <w:rsid w:val="00B3487C"/>
    <w:rsid w:val="00B73D13"/>
    <w:rsid w:val="00B94ACF"/>
    <w:rsid w:val="00BC3592"/>
    <w:rsid w:val="00BF00A6"/>
    <w:rsid w:val="00BF60A5"/>
    <w:rsid w:val="00C60FBB"/>
    <w:rsid w:val="00C70975"/>
    <w:rsid w:val="00C73EE2"/>
    <w:rsid w:val="00C74FFC"/>
    <w:rsid w:val="00CD1592"/>
    <w:rsid w:val="00D81BBF"/>
    <w:rsid w:val="00D86939"/>
    <w:rsid w:val="00D9337F"/>
    <w:rsid w:val="00DC4CDC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EF94C3-BC18-4093-B5A9-F622BED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139</TotalTime>
  <Pages>5</Pages>
  <Words>154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subject/>
  <dc:creator>miho</dc:creator>
  <cp:keywords/>
  <dc:description/>
  <cp:lastModifiedBy>Jan Chroust</cp:lastModifiedBy>
  <cp:revision>1</cp:revision>
  <cp:lastPrinted>2015-12-14T06:45:00Z</cp:lastPrinted>
  <dcterms:created xsi:type="dcterms:W3CDTF">2013-04-18T09:18:00Z</dcterms:created>
  <dcterms:modified xsi:type="dcterms:W3CDTF">2016-01-21T15:55:00Z</dcterms:modified>
</cp:coreProperties>
</file>