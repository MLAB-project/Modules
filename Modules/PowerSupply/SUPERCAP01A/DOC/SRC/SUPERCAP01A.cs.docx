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CA737B">
      <w:pPr>
        <w:pStyle w:val="Titul"/>
      </w:pPr>
      <w:r>
        <w:t xml:space="preserve">Napájení ze </w:t>
      </w:r>
      <w:proofErr w:type="spellStart"/>
      <w:r>
        <w:t>superkondenzátorů</w:t>
      </w:r>
      <w:proofErr w:type="spellEnd"/>
    </w:p>
    <w:p w:rsidR="008C5A3F" w:rsidRDefault="00D86939">
      <w:pPr>
        <w:pStyle w:val="Autor"/>
      </w:pPr>
      <w:r>
        <w:t>Jan Chroust</w:t>
      </w:r>
    </w:p>
    <w:p w:rsidR="008C5A3F" w:rsidRDefault="008C5A3F" w:rsidP="00E73BC4">
      <w:pPr>
        <w:pStyle w:val="Podtitul"/>
        <w:jc w:val="both"/>
      </w:pPr>
    </w:p>
    <w:p w:rsidR="008C5A3F" w:rsidRDefault="008C5A3F">
      <w:pPr>
        <w:pStyle w:val="Odstavecsobrzkem"/>
      </w:pPr>
    </w:p>
    <w:p w:rsidR="00E5129C" w:rsidRDefault="00E5129C" w:rsidP="00E5129C"/>
    <w:p w:rsidR="00E5129C" w:rsidRDefault="00E5129C" w:rsidP="00E5129C">
      <w:pPr>
        <w:jc w:val="center"/>
        <w:rPr>
          <w:noProof/>
        </w:rPr>
      </w:pPr>
    </w:p>
    <w:p w:rsidR="00E5129C" w:rsidRDefault="00E5129C" w:rsidP="00E5129C">
      <w:pPr>
        <w:jc w:val="center"/>
      </w:pP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F924D4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F924D4">
            <w:pPr>
              <w:rPr>
                <w:bCs/>
              </w:rPr>
            </w:pPr>
            <w:r w:rsidRPr="00F924D4">
              <w:rPr>
                <w:bCs/>
              </w:rP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CA737B">
            <w:pPr>
              <w:rPr>
                <w:bCs/>
              </w:rPr>
            </w:pPr>
            <w:r w:rsidRPr="00CA737B">
              <w:rPr>
                <w:bCs/>
              </w:rPr>
              <w:t>LTC3625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4D4" w:rsidRDefault="00F924D4">
            <w:pPr>
              <w:rPr>
                <w:b/>
                <w:bCs/>
              </w:rPr>
            </w:pP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8C5A3F" w:rsidP="00E73BC4"/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3866EB">
            <w:r>
              <w:t>Omezeno kondenzátory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3866EB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bookmarkStart w:id="0" w:name="_GoBack"/>
      <w:r>
        <w:t>Modul obsahuje úchytné šroubky ve všech r</w:t>
      </w:r>
      <w:r w:rsidR="00E27B6A">
        <w:t>ozích v rozteči MLAB (10.16mm).</w:t>
      </w:r>
    </w:p>
    <w:bookmarkEnd w:id="0"/>
    <w:p w:rsidR="00E27B6A" w:rsidRDefault="00E27B6A" w:rsidP="00F40538">
      <w:pPr>
        <w:jc w:val="center"/>
      </w:pPr>
    </w:p>
    <w:p w:rsidR="000C3E66" w:rsidRDefault="008A21F9" w:rsidP="008A21F9">
      <w:pPr>
        <w:jc w:val="center"/>
      </w:pPr>
      <w:r>
        <w:rPr>
          <w:noProof/>
        </w:rPr>
        <w:lastRenderedPageBreak/>
        <w:drawing>
          <wp:inline distT="0" distB="0" distL="0" distR="0" wp14:anchorId="59CD56AB" wp14:editId="364D828C">
            <wp:extent cx="7436313" cy="5109386"/>
            <wp:effectExtent l="0" t="1162050" r="0" b="11391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57" t="4184" r="3040" b="4461"/>
                    <a:stretch/>
                  </pic:blipFill>
                  <pic:spPr bwMode="auto">
                    <a:xfrm rot="5400000">
                      <a:off x="0" y="0"/>
                      <a:ext cx="7452317" cy="512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t xml:space="preserve">Osazení a oživení </w:t>
      </w:r>
    </w:p>
    <w:p w:rsidR="00E95FD3" w:rsidRPr="00E95FD3" w:rsidRDefault="00E95FD3" w:rsidP="00E95FD3"/>
    <w:p w:rsidR="008D7AD5" w:rsidRDefault="00E5129C" w:rsidP="00E95FD3">
      <w:pPr>
        <w:jc w:val="center"/>
      </w:pPr>
      <w:r>
        <w:rPr>
          <w:noProof/>
        </w:rPr>
        <w:lastRenderedPageBreak/>
        <w:drawing>
          <wp:inline distT="0" distB="0" distL="0" distR="0">
            <wp:extent cx="2509208" cy="252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A5C">
        <w:t xml:space="preserve">   </w:t>
      </w:r>
      <w:r>
        <w:rPr>
          <w:noProof/>
        </w:rPr>
        <w:drawing>
          <wp:inline distT="0" distB="0" distL="0" distR="0">
            <wp:extent cx="2509208" cy="252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0"/>
          <w:footerReference w:type="default" r:id="rId11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00"/>
        <w:gridCol w:w="1176"/>
        <w:gridCol w:w="2620"/>
      </w:tblGrid>
      <w:tr w:rsidR="0066311E" w:rsidRPr="0066311E" w:rsidTr="0066311E">
        <w:trPr>
          <w:trHeight w:val="31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Množství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47uF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TantalC_SizeC_Reflow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1nF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100pF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470pF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C6,C7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100uF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TantalC_SizeD_Reflow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Diode-SMA_Standard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15MQ040N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Diode-SMA_Standard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J1,J9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JUMP_4X2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Pin_Header_Straight_2x04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J3,J7,J2,J8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J4,J5,J6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Pin_Header_Straight_1x02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22uH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824B3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DE120</w:t>
            </w:r>
            <w:r w:rsidR="00824B38">
              <w:rPr>
                <w:rFonts w:ascii="Calibri" w:hAnsi="Calibri"/>
                <w:color w:val="000000"/>
                <w:sz w:val="22"/>
                <w:szCs w:val="22"/>
              </w:rPr>
              <w:t>7-22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P1,P2,P3,P4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Sroub</w:t>
            </w:r>
            <w:proofErr w:type="spellEnd"/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 xml:space="preserve"> M3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MountingHole_3mm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IRF7416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SO-8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22k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824B38" w:rsidP="00824B38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833FF6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20k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33k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R_0805</w:t>
            </w:r>
          </w:p>
        </w:tc>
      </w:tr>
      <w:tr w:rsidR="00824B38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4B38" w:rsidRDefault="00824B38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4B38" w:rsidRPr="0066311E" w:rsidRDefault="00824B38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24B38" w:rsidRPr="0066311E" w:rsidRDefault="00824B38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4B38" w:rsidRPr="0066311E" w:rsidRDefault="00824B38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R_0805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824B38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neosazen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15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LM3485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MSOP-8_3x3mm</w:t>
            </w:r>
          </w:p>
        </w:tc>
      </w:tr>
    </w:tbl>
    <w:p w:rsidR="009970B8" w:rsidRDefault="009970B8">
      <w:pPr>
        <w:keepLines w:val="0"/>
        <w:spacing w:before="0" w:after="0"/>
      </w:pPr>
    </w:p>
    <w:sectPr w:rsidR="009970B8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B88" w:rsidRDefault="00395B88">
      <w:pPr>
        <w:spacing w:before="0" w:after="0"/>
      </w:pPr>
      <w:r>
        <w:separator/>
      </w:r>
    </w:p>
  </w:endnote>
  <w:endnote w:type="continuationSeparator" w:id="0">
    <w:p w:rsidR="00395B88" w:rsidRDefault="00395B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E34A5C">
    <w:pPr>
      <w:pStyle w:val="Zpat"/>
      <w:rPr>
        <w:lang w:val="en-US"/>
      </w:rPr>
    </w:pPr>
    <w:r>
      <w:t>BATPOWER04</w:t>
    </w:r>
    <w:r w:rsidR="00654E17">
      <w:t>C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556260">
      <w:rPr>
        <w:noProof/>
      </w:rPr>
      <w:t>2016-03-09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845D3A">
      <w:rPr>
        <w:rStyle w:val="slostrnky"/>
        <w:noProof/>
      </w:rPr>
      <w:t>1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845D3A">
      <w:rPr>
        <w:rStyle w:val="slostrnky"/>
        <w:noProof/>
      </w:rPr>
      <w:t>4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B88" w:rsidRDefault="00395B88">
      <w:pPr>
        <w:spacing w:before="0" w:after="0"/>
      </w:pPr>
      <w:r>
        <w:separator/>
      </w:r>
    </w:p>
  </w:footnote>
  <w:footnote w:type="continuationSeparator" w:id="0">
    <w:p w:rsidR="00395B88" w:rsidRDefault="00395B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CA737B" w:rsidP="0066311E">
          <w:pPr>
            <w:pStyle w:val="Zhlav"/>
            <w:rPr>
              <w:sz w:val="40"/>
            </w:rPr>
          </w:pPr>
          <w:r>
            <w:rPr>
              <w:sz w:val="40"/>
            </w:rPr>
            <w:t>SUPERCAP01A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A2B28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528D6"/>
    <w:rsid w:val="003675EC"/>
    <w:rsid w:val="003866EB"/>
    <w:rsid w:val="00392891"/>
    <w:rsid w:val="00395B88"/>
    <w:rsid w:val="003C10B9"/>
    <w:rsid w:val="003C4B79"/>
    <w:rsid w:val="003D1D52"/>
    <w:rsid w:val="00447DCA"/>
    <w:rsid w:val="00492C97"/>
    <w:rsid w:val="004D3CAE"/>
    <w:rsid w:val="004D7B62"/>
    <w:rsid w:val="00552BC0"/>
    <w:rsid w:val="00556260"/>
    <w:rsid w:val="005977AC"/>
    <w:rsid w:val="00654E17"/>
    <w:rsid w:val="0066311E"/>
    <w:rsid w:val="006C060D"/>
    <w:rsid w:val="006C6276"/>
    <w:rsid w:val="006D61D6"/>
    <w:rsid w:val="00745646"/>
    <w:rsid w:val="00767596"/>
    <w:rsid w:val="007864DE"/>
    <w:rsid w:val="00796983"/>
    <w:rsid w:val="007D05D9"/>
    <w:rsid w:val="007F0732"/>
    <w:rsid w:val="007F7B57"/>
    <w:rsid w:val="00824B38"/>
    <w:rsid w:val="00833FF6"/>
    <w:rsid w:val="00845D3A"/>
    <w:rsid w:val="008603DF"/>
    <w:rsid w:val="008635DD"/>
    <w:rsid w:val="008A21F9"/>
    <w:rsid w:val="008C5A3F"/>
    <w:rsid w:val="008D7AD5"/>
    <w:rsid w:val="008E25BB"/>
    <w:rsid w:val="008F3F4C"/>
    <w:rsid w:val="00965999"/>
    <w:rsid w:val="0099695B"/>
    <w:rsid w:val="009970B8"/>
    <w:rsid w:val="009A4EED"/>
    <w:rsid w:val="009B103F"/>
    <w:rsid w:val="00A11172"/>
    <w:rsid w:val="00A60771"/>
    <w:rsid w:val="00A70F9A"/>
    <w:rsid w:val="00AA5952"/>
    <w:rsid w:val="00B06754"/>
    <w:rsid w:val="00B73D13"/>
    <w:rsid w:val="00BC3592"/>
    <w:rsid w:val="00C34B38"/>
    <w:rsid w:val="00C43924"/>
    <w:rsid w:val="00C60FBB"/>
    <w:rsid w:val="00C70975"/>
    <w:rsid w:val="00C74FFC"/>
    <w:rsid w:val="00CA737B"/>
    <w:rsid w:val="00CD1592"/>
    <w:rsid w:val="00D01CC4"/>
    <w:rsid w:val="00D81BBF"/>
    <w:rsid w:val="00D86939"/>
    <w:rsid w:val="00D9337F"/>
    <w:rsid w:val="00E00FA7"/>
    <w:rsid w:val="00E27B6A"/>
    <w:rsid w:val="00E34A5C"/>
    <w:rsid w:val="00E5129C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924D4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142</TotalTime>
  <Pages>4</Pages>
  <Words>136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BATPOWER04C </vt:lpstr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SUPERCAP01A</dc:title>
  <dc:creator>miho</dc:creator>
  <cp:lastModifiedBy>Jan Chroust</cp:lastModifiedBy>
  <cp:revision>27</cp:revision>
  <cp:lastPrinted>2016-03-09T09:51:00Z</cp:lastPrinted>
  <dcterms:created xsi:type="dcterms:W3CDTF">2013-04-18T09:18:00Z</dcterms:created>
  <dcterms:modified xsi:type="dcterms:W3CDTF">2016-04-28T12:30:00Z</dcterms:modified>
</cp:coreProperties>
</file>