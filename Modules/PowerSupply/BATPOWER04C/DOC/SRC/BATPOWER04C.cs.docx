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3866EB">
      <w:pPr>
        <w:pStyle w:val="Titul"/>
      </w:pPr>
      <w:bookmarkStart w:id="0" w:name="_GoBack"/>
      <w:bookmarkEnd w:id="0"/>
      <w:r>
        <w:t>Snižující měnič</w:t>
      </w:r>
    </w:p>
    <w:p w:rsidR="008C5A3F" w:rsidRDefault="00D86939">
      <w:pPr>
        <w:pStyle w:val="Autor"/>
      </w:pPr>
      <w:r>
        <w:t>Jan Chroust</w:t>
      </w:r>
    </w:p>
    <w:p w:rsidR="008C5A3F" w:rsidRDefault="003866EB" w:rsidP="00E73BC4">
      <w:pPr>
        <w:pStyle w:val="Podtitul"/>
        <w:jc w:val="both"/>
      </w:pPr>
      <w:r>
        <w:t>Snižující měnič pro vstupní napětí 5 V – 16 V. Výstupní napětí přepínatelné na 5 V, 3,3 V a třetí rozsah je určen pro připojení potenciometru.</w:t>
      </w:r>
    </w:p>
    <w:p w:rsidR="008C5A3F" w:rsidRDefault="008C5A3F">
      <w:pPr>
        <w:pStyle w:val="Odstavecsobrzkem"/>
      </w:pPr>
    </w:p>
    <w:p w:rsidR="00E5129C" w:rsidRDefault="00E5129C" w:rsidP="00E5129C"/>
    <w:p w:rsidR="00E5129C" w:rsidRDefault="00E5129C" w:rsidP="00E5129C">
      <w:pPr>
        <w:jc w:val="center"/>
        <w:rPr>
          <w:noProof/>
        </w:rPr>
      </w:pPr>
    </w:p>
    <w:p w:rsidR="00E5129C" w:rsidRDefault="00E5129C" w:rsidP="00E5129C">
      <w:pPr>
        <w:jc w:val="center"/>
      </w:pPr>
      <w:r>
        <w:rPr>
          <w:noProof/>
        </w:rPr>
        <w:drawing>
          <wp:inline distT="0" distB="0" distL="0" distR="0" wp14:anchorId="3064257D" wp14:editId="2F65EE00">
            <wp:extent cx="2438400" cy="24384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178" t="3597" r="27835" b="4316"/>
                    <a:stretch/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29C" w:rsidRDefault="00E5129C" w:rsidP="00E5129C"/>
    <w:p w:rsidR="00E5129C" w:rsidRDefault="00E5129C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3866EB" w:rsidP="00E73BC4">
            <w:r>
              <w:t>5 V – 16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3866EB">
            <w:r>
              <w:t>Omezeno kondenzátory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3866EB" w:rsidP="003866EB"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</w:t>
            </w:r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Úvodem</w:t>
      </w:r>
    </w:p>
    <w:p w:rsidR="003866EB" w:rsidRDefault="003866EB" w:rsidP="003866EB">
      <w:r>
        <w:t>Modul je založen na integrovaném obvodu LM3485. Jedná se o snižující měnič se vstupním napětím v rozsahu 5 V – 16 V. Výstupní napětí je možné nastavit na 5 V, 3,3 V. Třetí rozsah je připraven pro připojení potenciometru.</w:t>
      </w:r>
    </w:p>
    <w:p w:rsidR="003866EB" w:rsidRPr="003866EB" w:rsidRDefault="003866EB" w:rsidP="003866EB">
      <w:r>
        <w:t xml:space="preserve">Modul je možné osadit kombinací součástek, které by následně umožňovali snižovat vstupní napětí v rozsahu 5 V – 35 V. Pro jinou hodnotu napětí na výstupu je možné si vypočítat jiný poměr </w:t>
      </w:r>
      <w:r w:rsidR="0030192A">
        <w:t>odporů na zpětné vazbě měniče.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30192A" w:rsidP="00F40538">
      <w:pPr>
        <w:jc w:val="center"/>
      </w:pPr>
      <w:r>
        <w:rPr>
          <w:noProof/>
        </w:rPr>
        <w:drawing>
          <wp:inline distT="0" distB="0" distL="0" distR="0">
            <wp:extent cx="6115050" cy="46863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8D7AD5" w:rsidRDefault="00E5129C" w:rsidP="00E95FD3">
      <w:pPr>
        <w:jc w:val="center"/>
      </w:pPr>
      <w:r>
        <w:rPr>
          <w:noProof/>
        </w:rPr>
        <w:drawing>
          <wp:inline distT="0" distB="0" distL="0" distR="0">
            <wp:extent cx="2509208" cy="2520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0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A5C">
        <w:t xml:space="preserve">   </w:t>
      </w:r>
      <w:r>
        <w:rPr>
          <w:noProof/>
        </w:rPr>
        <w:drawing>
          <wp:inline distT="0" distB="0" distL="0" distR="0">
            <wp:extent cx="2509208" cy="2520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0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B73D13" w:rsidP="009970B8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00"/>
        <w:gridCol w:w="1176"/>
        <w:gridCol w:w="2620"/>
      </w:tblGrid>
      <w:tr w:rsidR="0066311E" w:rsidRPr="0066311E" w:rsidTr="0066311E">
        <w:trPr>
          <w:trHeight w:val="315"/>
          <w:jc w:val="center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Množství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Hodnota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Pouzdro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47uF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TantalC_SizeC_Reflow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1nF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100pF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470pF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C6,C7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100uF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TantalC_SizeD_Reflow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M4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Diode-SMA_Standard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15MQ040N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Diode-SMA_Standard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J1,J9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JUMP_4X2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Pin_Header_Straight_2x04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J3,J7,J2,J8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J4,J5,J6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Pin_Header_Straight_1x02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22uH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DE1205-10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P1,P2,P3,P4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Sroub M3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MountingHole_3mm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IRF7416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SO-8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22k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R2,R5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20k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33k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R_0805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R4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neosazen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15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LM3485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MSOP-8_3x3mm</w:t>
            </w:r>
          </w:p>
        </w:tc>
      </w:tr>
    </w:tbl>
    <w:p w:rsidR="009970B8" w:rsidRDefault="009970B8">
      <w:pPr>
        <w:keepLines w:val="0"/>
        <w:spacing w:before="0" w:after="0"/>
      </w:pPr>
    </w:p>
    <w:p w:rsidR="008F3F4C" w:rsidRDefault="008F3F4C"/>
    <w:sectPr w:rsidR="008F3F4C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952" w:rsidRDefault="00AA5952">
      <w:pPr>
        <w:spacing w:before="0" w:after="0"/>
      </w:pPr>
      <w:r>
        <w:separator/>
      </w:r>
    </w:p>
  </w:endnote>
  <w:endnote w:type="continuationSeparator" w:id="0">
    <w:p w:rsidR="00AA5952" w:rsidRDefault="00AA59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1E" w:rsidRDefault="0066311E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E34A5C">
    <w:pPr>
      <w:pStyle w:val="Zpat"/>
      <w:rPr>
        <w:lang w:val="en-US"/>
      </w:rPr>
    </w:pPr>
    <w:r>
      <w:t>BATPOWER04</w:t>
    </w:r>
    <w:r w:rsidR="00654E17">
      <w:t>C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3D1D52">
      <w:rPr>
        <w:noProof/>
      </w:rPr>
      <w:t>2015-03-19</w:t>
    </w:r>
    <w:r w:rsidR="00A70F9A">
      <w:fldChar w:fldCharType="end"/>
    </w:r>
    <w:r w:rsidR="008C5A3F">
      <w:t xml:space="preserve"> / </w:t>
    </w:r>
    <w:r w:rsidR="00D86939">
      <w:t>jacho/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3D1D52">
      <w:rPr>
        <w:rStyle w:val="slostrnky"/>
        <w:noProof/>
      </w:rPr>
      <w:t>1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3D1D52">
      <w:rPr>
        <w:rStyle w:val="slostrnky"/>
        <w:noProof/>
      </w:rPr>
      <w:t>3</w:t>
    </w:r>
    <w:r w:rsidR="00A70F9A">
      <w:rPr>
        <w:rStyle w:val="slostrnky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1E" w:rsidRDefault="0066311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952" w:rsidRDefault="00AA5952">
      <w:pPr>
        <w:spacing w:before="0" w:after="0"/>
      </w:pPr>
      <w:r>
        <w:separator/>
      </w:r>
    </w:p>
  </w:footnote>
  <w:footnote w:type="continuationSeparator" w:id="0">
    <w:p w:rsidR="00AA5952" w:rsidRDefault="00AA59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1E" w:rsidRDefault="0066311E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E34A5C" w:rsidP="0066311E">
          <w:pPr>
            <w:pStyle w:val="Zhlav"/>
            <w:rPr>
              <w:sz w:val="40"/>
            </w:rPr>
          </w:pPr>
          <w:r>
            <w:rPr>
              <w:sz w:val="40"/>
            </w:rPr>
            <w:t>BATPOWER04</w:t>
          </w:r>
          <w:r w:rsidR="0066311E">
            <w:rPr>
              <w:sz w:val="40"/>
            </w:rPr>
            <w:t>C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1E" w:rsidRDefault="0066311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0192A"/>
    <w:rsid w:val="003165D9"/>
    <w:rsid w:val="003675EC"/>
    <w:rsid w:val="003866EB"/>
    <w:rsid w:val="00392891"/>
    <w:rsid w:val="003C10B9"/>
    <w:rsid w:val="003C4B79"/>
    <w:rsid w:val="003D1D52"/>
    <w:rsid w:val="00492C97"/>
    <w:rsid w:val="004D3CAE"/>
    <w:rsid w:val="004D7B62"/>
    <w:rsid w:val="005977AC"/>
    <w:rsid w:val="00654E17"/>
    <w:rsid w:val="0066311E"/>
    <w:rsid w:val="006C060D"/>
    <w:rsid w:val="006C6276"/>
    <w:rsid w:val="006D61D6"/>
    <w:rsid w:val="00745646"/>
    <w:rsid w:val="007864DE"/>
    <w:rsid w:val="00796983"/>
    <w:rsid w:val="007D05D9"/>
    <w:rsid w:val="007F0732"/>
    <w:rsid w:val="007F7B57"/>
    <w:rsid w:val="008603DF"/>
    <w:rsid w:val="008635DD"/>
    <w:rsid w:val="008C5A3F"/>
    <w:rsid w:val="008D7AD5"/>
    <w:rsid w:val="008E25BB"/>
    <w:rsid w:val="008F3F4C"/>
    <w:rsid w:val="00965999"/>
    <w:rsid w:val="0099695B"/>
    <w:rsid w:val="009970B8"/>
    <w:rsid w:val="009A4EED"/>
    <w:rsid w:val="009B103F"/>
    <w:rsid w:val="00A11172"/>
    <w:rsid w:val="00A60771"/>
    <w:rsid w:val="00A70F9A"/>
    <w:rsid w:val="00AA5952"/>
    <w:rsid w:val="00B73D13"/>
    <w:rsid w:val="00BC3592"/>
    <w:rsid w:val="00C60FBB"/>
    <w:rsid w:val="00C70975"/>
    <w:rsid w:val="00C74FFC"/>
    <w:rsid w:val="00CD1592"/>
    <w:rsid w:val="00D81BBF"/>
    <w:rsid w:val="00D86939"/>
    <w:rsid w:val="00D9337F"/>
    <w:rsid w:val="00E00FA7"/>
    <w:rsid w:val="00E27B6A"/>
    <w:rsid w:val="00E34A5C"/>
    <w:rsid w:val="00E5129C"/>
    <w:rsid w:val="00E73BC4"/>
    <w:rsid w:val="00E95FD3"/>
    <w:rsid w:val="00EA226C"/>
    <w:rsid w:val="00EA748B"/>
    <w:rsid w:val="00ED07D8"/>
    <w:rsid w:val="00ED2898"/>
    <w:rsid w:val="00F148E0"/>
    <w:rsid w:val="00F303DE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</Template>
  <TotalTime>84</TotalTime>
  <Pages>3</Pages>
  <Words>214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Jan Chroust</cp:lastModifiedBy>
  <cp:revision>14</cp:revision>
  <cp:lastPrinted>2015-03-19T08:47:00Z</cp:lastPrinted>
  <dcterms:created xsi:type="dcterms:W3CDTF">2013-04-18T09:18:00Z</dcterms:created>
  <dcterms:modified xsi:type="dcterms:W3CDTF">2015-03-19T08:59:00Z</dcterms:modified>
</cp:coreProperties>
</file>