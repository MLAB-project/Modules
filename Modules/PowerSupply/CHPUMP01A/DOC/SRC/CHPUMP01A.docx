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F" w:rsidRDefault="008C5A3F">
      <w:pPr>
        <w:pStyle w:val="Titul"/>
      </w:pPr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/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4E3F58" w:rsidP="00F40538">
      <w:pPr>
        <w:jc w:val="center"/>
      </w:pPr>
      <w:r>
        <w:rPr>
          <w:noProof/>
        </w:rPr>
        <w:drawing>
          <wp:inline distT="0" distB="0" distL="0" distR="0" wp14:anchorId="1D54B319" wp14:editId="0450E4E9">
            <wp:extent cx="5972810" cy="5344795"/>
            <wp:effectExtent l="0" t="0" r="889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66" w:rsidRDefault="00CB4966">
      <w:pPr>
        <w:keepLines w:val="0"/>
        <w:spacing w:before="0" w:after="0"/>
        <w:rPr>
          <w:rFonts w:ascii="Arial" w:hAnsi="Arial" w:cs="Arial"/>
          <w:b/>
          <w:bCs/>
          <w:kern w:val="32"/>
          <w:sz w:val="40"/>
          <w:szCs w:val="32"/>
        </w:rPr>
      </w:pPr>
      <w:r>
        <w:br w:type="page"/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bookmarkStart w:id="0" w:name="_GoBack"/>
      <w:bookmarkEnd w:id="0"/>
      <w:r>
        <w:t>Osazení</w:t>
      </w:r>
    </w:p>
    <w:p w:rsidR="00B73D13" w:rsidRDefault="00B73D13" w:rsidP="00B73D13">
      <w:pPr>
        <w:sectPr w:rsidR="00B73D13">
          <w:headerReference w:type="default" r:id="rId9"/>
          <w:footerReference w:type="default" r:id="rId10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4E3F58" w:rsidRDefault="004E3F58" w:rsidP="009970B8">
      <w:pPr>
        <w:rPr>
          <w:noProof/>
        </w:rPr>
      </w:pPr>
    </w:p>
    <w:p w:rsidR="00B73D13" w:rsidRDefault="004E3F58" w:rsidP="004E3F58">
      <w:pPr>
        <w:jc w:val="center"/>
      </w:pPr>
      <w:r>
        <w:rPr>
          <w:noProof/>
        </w:rPr>
        <w:drawing>
          <wp:inline distT="0" distB="0" distL="0" distR="0" wp14:anchorId="73FB1C0D" wp14:editId="03700BD3">
            <wp:extent cx="1890000" cy="252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35" t="585" r="15028" b="12295"/>
                    <a:stretch/>
                  </pic:blipFill>
                  <pic:spPr bwMode="auto">
                    <a:xfrm>
                      <a:off x="0" y="0"/>
                      <a:ext cx="189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0D9F0" wp14:editId="0F75BD42">
            <wp:extent cx="1894225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046" t="586" r="15029" b="12178"/>
                    <a:stretch/>
                  </pic:blipFill>
                  <pic:spPr bwMode="auto">
                    <a:xfrm flipH="1">
                      <a:off x="0" y="0"/>
                      <a:ext cx="189422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B8" w:rsidRDefault="009970B8" w:rsidP="009970B8"/>
    <w:p w:rsidR="008C5A3F" w:rsidRDefault="008C5A3F">
      <w:pPr>
        <w:pStyle w:val="Nadpis2"/>
      </w:pPr>
      <w:r>
        <w:t>Oživení</w:t>
      </w:r>
    </w:p>
    <w:tbl>
      <w:tblPr>
        <w:tblW w:w="37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646"/>
        <w:gridCol w:w="1113"/>
        <w:gridCol w:w="1067"/>
      </w:tblGrid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Počet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C3, C4, 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SV1, SV5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MA03-2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SV2, SV3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MA04-2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805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C1, C6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1uF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47uF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SMA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MCP1541T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SOT23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X1, X2, X3,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U2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TC682E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SO8</w:t>
            </w:r>
          </w:p>
        </w:tc>
      </w:tr>
      <w:tr w:rsidR="004E3F58" w:rsidRPr="004E3F58" w:rsidTr="004E3F58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TS2431A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F58" w:rsidRPr="004E3F58" w:rsidRDefault="004E3F58" w:rsidP="004E3F5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3F58">
              <w:rPr>
                <w:rFonts w:ascii="Calibri" w:hAnsi="Calibri"/>
                <w:color w:val="000000"/>
                <w:sz w:val="22"/>
                <w:szCs w:val="22"/>
              </w:rPr>
              <w:t>SOT23</w:t>
            </w:r>
          </w:p>
        </w:tc>
      </w:tr>
    </w:tbl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BC" w:rsidRDefault="00F071BC">
      <w:pPr>
        <w:spacing w:before="0" w:after="0"/>
      </w:pPr>
      <w:r>
        <w:separator/>
      </w:r>
    </w:p>
  </w:endnote>
  <w:endnote w:type="continuationSeparator" w:id="0">
    <w:p w:rsidR="00F071BC" w:rsidRDefault="00F071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3F" w:rsidRDefault="004E3F58">
    <w:pPr>
      <w:pStyle w:val="Zpat"/>
      <w:rPr>
        <w:lang w:val="en-US"/>
      </w:rPr>
    </w:pPr>
    <w:r>
      <w:t>CHPUMP01A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>
      <w:rPr>
        <w:noProof/>
      </w:rPr>
      <w:t>2013-09-15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>
      <w:rPr>
        <w:rStyle w:val="slostrnky"/>
        <w:noProof/>
      </w:rPr>
      <w:t>2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>
      <w:rPr>
        <w:rStyle w:val="slostrnky"/>
        <w:noProof/>
      </w:rPr>
      <w:t>3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BC" w:rsidRDefault="00F071BC">
      <w:pPr>
        <w:spacing w:before="0" w:after="0"/>
      </w:pPr>
      <w:r>
        <w:separator/>
      </w:r>
    </w:p>
  </w:footnote>
  <w:footnote w:type="continuationSeparator" w:id="0">
    <w:p w:rsidR="00F071BC" w:rsidRDefault="00F071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D700CD" w:rsidP="00392891">
          <w:pPr>
            <w:pStyle w:val="Zhlav"/>
            <w:rPr>
              <w:sz w:val="40"/>
            </w:rPr>
          </w:pPr>
          <w:r>
            <w:rPr>
              <w:sz w:val="40"/>
            </w:rPr>
            <w:t>HVPS03A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92C97"/>
    <w:rsid w:val="004D3CAE"/>
    <w:rsid w:val="004E3F58"/>
    <w:rsid w:val="005977AC"/>
    <w:rsid w:val="00640C27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B103F"/>
    <w:rsid w:val="00A60771"/>
    <w:rsid w:val="00B73D13"/>
    <w:rsid w:val="00BC3592"/>
    <w:rsid w:val="00C60FBB"/>
    <w:rsid w:val="00C70975"/>
    <w:rsid w:val="00C74FFC"/>
    <w:rsid w:val="00CB4966"/>
    <w:rsid w:val="00CD1592"/>
    <w:rsid w:val="00D700CD"/>
    <w:rsid w:val="00D81BBF"/>
    <w:rsid w:val="00D86939"/>
    <w:rsid w:val="00D9337F"/>
    <w:rsid w:val="00E00FA7"/>
    <w:rsid w:val="00E27B6A"/>
    <w:rsid w:val="00E34A5C"/>
    <w:rsid w:val="00E73BC4"/>
    <w:rsid w:val="00E95FD3"/>
    <w:rsid w:val="00EA226C"/>
    <w:rsid w:val="00EA748B"/>
    <w:rsid w:val="00ED07D8"/>
    <w:rsid w:val="00ED2898"/>
    <w:rsid w:val="00F071BC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58</TotalTime>
  <Pages>3</Pages>
  <Words>83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Ust Honza</cp:lastModifiedBy>
  <cp:revision>10</cp:revision>
  <cp:lastPrinted>2013-04-18T09:23:00Z</cp:lastPrinted>
  <dcterms:created xsi:type="dcterms:W3CDTF">2013-04-18T09:18:00Z</dcterms:created>
  <dcterms:modified xsi:type="dcterms:W3CDTF">2013-09-15T10:29:00Z</dcterms:modified>
</cp:coreProperties>
</file>