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3F" w:rsidRDefault="00E73BC4">
      <w:pPr>
        <w:pStyle w:val="Titul"/>
      </w:pPr>
      <w:r>
        <w:t>Modul obsluhující jeden li-on článek</w:t>
      </w:r>
    </w:p>
    <w:p w:rsidR="008C5A3F" w:rsidRDefault="00D86939">
      <w:pPr>
        <w:pStyle w:val="Autor"/>
      </w:pPr>
      <w:r>
        <w:t>Jan Chroust</w:t>
      </w:r>
    </w:p>
    <w:p w:rsidR="008C5A3F" w:rsidRDefault="00E73BC4" w:rsidP="00E73BC4">
      <w:pPr>
        <w:pStyle w:val="Podtitul"/>
        <w:jc w:val="both"/>
      </w:pPr>
      <w:r>
        <w:t>Modul je osazen obvodem pro zajištění nabíjení jednoho li-on článku. Samozřejmostí je moderní obvod pro měření zbývající energie a celkové monitorování článků. Výstupem je I2C sběrnice. Článek je ošetřen proti případnému poškození přepětím.</w:t>
      </w:r>
    </w:p>
    <w:p w:rsidR="008C5A3F" w:rsidRDefault="009B103F">
      <w:pPr>
        <w:pStyle w:val="Odstavecsobrzkem"/>
      </w:pPr>
      <w:r>
        <w:rPr>
          <w:noProof/>
        </w:rPr>
        <w:drawing>
          <wp:inline distT="0" distB="0" distL="0" distR="0">
            <wp:extent cx="3459480" cy="2165350"/>
            <wp:effectExtent l="19050" t="0" r="762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8C5A3F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E73BC4" w:rsidP="00E73BC4">
            <w:r>
              <w:t>5</w:t>
            </w:r>
            <w:r w:rsidR="00FD3A96">
              <w:t xml:space="preserve"> V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E73BC4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E73BC4" w:rsidP="00E73BC4">
            <w:r>
              <w:t>I2C, HDQ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E73BC4">
            <w:r>
              <w:t>81.08 x 50.6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/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E73BC4" w:rsidP="0099695B"/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Úvodem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E27B6A" w:rsidRDefault="00E27B6A" w:rsidP="00F40538">
      <w:pPr>
        <w:jc w:val="center"/>
      </w:pPr>
    </w:p>
    <w:p w:rsidR="000C3E66" w:rsidRDefault="00CD1592" w:rsidP="00F40538">
      <w:pPr>
        <w:jc w:val="center"/>
      </w:pPr>
      <w:r>
        <w:rPr>
          <w:noProof/>
        </w:rPr>
        <w:lastRenderedPageBreak/>
        <w:drawing>
          <wp:inline distT="0" distB="0" distL="0" distR="0">
            <wp:extent cx="5569943" cy="8220974"/>
            <wp:effectExtent l="1905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63" cy="822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E95FD3" w:rsidRDefault="009B103F" w:rsidP="00E95FD3">
      <w:pPr>
        <w:jc w:val="center"/>
      </w:pPr>
      <w:r>
        <w:rPr>
          <w:noProof/>
        </w:rPr>
        <w:drawing>
          <wp:inline distT="0" distB="0" distL="0" distR="0">
            <wp:extent cx="4598035" cy="287274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434" r="12285" b="1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891" w:rsidRDefault="00392891" w:rsidP="00E95FD3">
      <w:pPr>
        <w:jc w:val="center"/>
      </w:pPr>
    </w:p>
    <w:p w:rsidR="008D7AD5" w:rsidRDefault="008D7AD5" w:rsidP="00E95FD3">
      <w:pPr>
        <w:jc w:val="center"/>
      </w:pPr>
      <w:r>
        <w:rPr>
          <w:noProof/>
        </w:rPr>
        <w:drawing>
          <wp:inline distT="0" distB="0" distL="0" distR="0">
            <wp:extent cx="4616227" cy="2880000"/>
            <wp:effectExtent l="1905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486" r="12398" b="1804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1622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4C" w:rsidRDefault="008F3F4C" w:rsidP="00E95FD3">
      <w:pPr>
        <w:jc w:val="center"/>
      </w:pPr>
    </w:p>
    <w:p w:rsidR="006C060D" w:rsidRDefault="006C060D">
      <w:pPr>
        <w:keepLines w:val="0"/>
        <w:spacing w:before="0" w:after="0"/>
      </w:pPr>
      <w:r>
        <w:br w:type="page"/>
      </w:r>
    </w:p>
    <w:p w:rsidR="006C060D" w:rsidRPr="00E95FD3" w:rsidRDefault="006C060D" w:rsidP="00E95FD3">
      <w:pPr>
        <w:jc w:val="center"/>
      </w:pP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tbl>
      <w:tblPr>
        <w:tblW w:w="926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3640"/>
        <w:gridCol w:w="1780"/>
        <w:gridCol w:w="1760"/>
        <w:gridCol w:w="2080"/>
      </w:tblGrid>
      <w:tr w:rsidR="00392891" w:rsidRPr="00392891" w:rsidTr="00392891">
        <w:trPr>
          <w:trHeight w:val="315"/>
          <w:jc w:val="center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Označení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Typ (pouzdro)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C1,C2</w:t>
            </w:r>
            <w:proofErr w:type="gramEnd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,C3,C4,C6,C8,C10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100nF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R16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442k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C11,C12,C13,C14,C15</w:t>
            </w: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R17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9k31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C5, C7, C16, C17, C18, C19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10uF (B)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R18, R19, R26, R27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7k5 (0805)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C9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1u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0R1 (2512)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C20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47uF (B)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51k1 (0603)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C21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10p (0603)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SV1, SV2, SV5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JUMP2X3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D1, D3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G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SV3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JUMP2X4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D2, D13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M4 (SMA)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SV4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JUMP2X5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R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SV6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JUMP2X1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D5, D8-D12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LED Y (1206)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SV7, SV8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WAGO256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ZSMD-5V6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SW1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TAC-64K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DE1205-10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IRLML6244 (SOT23)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LPS3015-15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Drzak</w:t>
            </w:r>
            <w:proofErr w:type="spellEnd"/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 xml:space="preserve"> baterie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18650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5A (2410)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BQ24103 (20-QFN)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1.1A (1812)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BQ34Z100 (TSSOP14)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1k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DC2.1MM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0,01 75ppm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SN74HC164D (SOIC12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R3, R4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100R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X4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BQ294602 (6-SON)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R5, R6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NCP21XV103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X5 - X8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Šroub M3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R10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287k (0603)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X9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APX809-26S (SOT23)</w:t>
            </w:r>
          </w:p>
        </w:tc>
      </w:tr>
      <w:tr w:rsidR="00392891" w:rsidRPr="00392891" w:rsidTr="00392891">
        <w:trPr>
          <w:trHeight w:val="300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R11, R12,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10k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X10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TPS63036 (DSBGA8)</w:t>
            </w:r>
          </w:p>
        </w:tc>
      </w:tr>
      <w:tr w:rsidR="00392891" w:rsidRPr="00392891" w:rsidTr="00392891">
        <w:trPr>
          <w:trHeight w:val="315"/>
          <w:jc w:val="center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R13, R14, R15, R20, R22 - R25, R32, R33</w:t>
            </w:r>
          </w:p>
        </w:tc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270R (0805)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92891" w:rsidRPr="00392891" w:rsidRDefault="00392891" w:rsidP="00392891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289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73D13" w:rsidRDefault="00B73D13">
      <w:pPr>
        <w:jc w:val="center"/>
      </w:pPr>
    </w:p>
    <w:p w:rsidR="008C5A3F" w:rsidRDefault="008C5A3F">
      <w:pPr>
        <w:pStyle w:val="Nadpis2"/>
      </w:pPr>
      <w:r>
        <w:t>Oživení</w:t>
      </w:r>
    </w:p>
    <w:p w:rsidR="008F3F4C" w:rsidRDefault="008F3F4C"/>
    <w:sectPr w:rsidR="008F3F4C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04D" w:rsidRDefault="002D004D">
      <w:pPr>
        <w:spacing w:before="0" w:after="0"/>
      </w:pPr>
      <w:r>
        <w:separator/>
      </w:r>
    </w:p>
  </w:endnote>
  <w:endnote w:type="continuationSeparator" w:id="0">
    <w:p w:rsidR="002D004D" w:rsidRDefault="002D004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A3F" w:rsidRDefault="008F3F4C">
    <w:pPr>
      <w:pStyle w:val="Zpat"/>
      <w:rPr>
        <w:lang w:val="en-US"/>
      </w:rPr>
    </w:pPr>
    <w:r>
      <w:t>LION1CELL01</w:t>
    </w:r>
    <w:r w:rsidR="00392891">
      <w:t>B</w:t>
    </w:r>
    <w:r w:rsidR="00D86939">
      <w:t xml:space="preserve"> </w:t>
    </w:r>
    <w:r w:rsidR="008C5A3F">
      <w:t xml:space="preserve">/ </w:t>
    </w:r>
    <w:r w:rsidR="00EA226C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EA226C">
      <w:fldChar w:fldCharType="separate"/>
    </w:r>
    <w:r w:rsidR="00C60FBB">
      <w:rPr>
        <w:noProof/>
      </w:rPr>
      <w:t>2013-04-18</w:t>
    </w:r>
    <w:r w:rsidR="00EA226C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EA226C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EA226C">
      <w:rPr>
        <w:rStyle w:val="slostrnky"/>
      </w:rPr>
      <w:fldChar w:fldCharType="separate"/>
    </w:r>
    <w:r w:rsidR="00C60FBB">
      <w:rPr>
        <w:rStyle w:val="slostrnky"/>
        <w:noProof/>
      </w:rPr>
      <w:t>4</w:t>
    </w:r>
    <w:r w:rsidR="00EA226C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EA226C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EA226C">
      <w:rPr>
        <w:rStyle w:val="slostrnky"/>
      </w:rPr>
      <w:fldChar w:fldCharType="separate"/>
    </w:r>
    <w:r w:rsidR="00C60FBB">
      <w:rPr>
        <w:rStyle w:val="slostrnky"/>
        <w:noProof/>
      </w:rPr>
      <w:t>5</w:t>
    </w:r>
    <w:r w:rsidR="00EA226C">
      <w:rPr>
        <w:rStyle w:val="slostrnk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04D" w:rsidRDefault="002D004D">
      <w:pPr>
        <w:spacing w:before="0" w:after="0"/>
      </w:pPr>
      <w:r>
        <w:separator/>
      </w:r>
    </w:p>
  </w:footnote>
  <w:footnote w:type="continuationSeparator" w:id="0">
    <w:p w:rsidR="002D004D" w:rsidRDefault="002D004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E73BC4" w:rsidP="00392891">
          <w:pPr>
            <w:pStyle w:val="Zhlav"/>
            <w:rPr>
              <w:sz w:val="40"/>
            </w:rPr>
          </w:pPr>
          <w:r>
            <w:rPr>
              <w:sz w:val="40"/>
            </w:rPr>
            <w:t>LION1CELL01</w:t>
          </w:r>
          <w:r w:rsidR="00392891">
            <w:rPr>
              <w:sz w:val="40"/>
            </w:rPr>
            <w:t>B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939"/>
    <w:rsid w:val="00033D13"/>
    <w:rsid w:val="000C3E66"/>
    <w:rsid w:val="000D3371"/>
    <w:rsid w:val="000D7876"/>
    <w:rsid w:val="000E7CD9"/>
    <w:rsid w:val="00185E49"/>
    <w:rsid w:val="0020287B"/>
    <w:rsid w:val="00251CFB"/>
    <w:rsid w:val="00256F7D"/>
    <w:rsid w:val="00280AA8"/>
    <w:rsid w:val="00283936"/>
    <w:rsid w:val="002D004D"/>
    <w:rsid w:val="002E0956"/>
    <w:rsid w:val="002E248A"/>
    <w:rsid w:val="003165D9"/>
    <w:rsid w:val="00392891"/>
    <w:rsid w:val="003C10B9"/>
    <w:rsid w:val="003C4B79"/>
    <w:rsid w:val="00492C97"/>
    <w:rsid w:val="004D3CAE"/>
    <w:rsid w:val="005977AC"/>
    <w:rsid w:val="006C060D"/>
    <w:rsid w:val="006C6276"/>
    <w:rsid w:val="00745646"/>
    <w:rsid w:val="00796983"/>
    <w:rsid w:val="007D05D9"/>
    <w:rsid w:val="007F0732"/>
    <w:rsid w:val="007F7B57"/>
    <w:rsid w:val="008603DF"/>
    <w:rsid w:val="008635DD"/>
    <w:rsid w:val="008C5A3F"/>
    <w:rsid w:val="008D7AD5"/>
    <w:rsid w:val="008E25BB"/>
    <w:rsid w:val="008F3F4C"/>
    <w:rsid w:val="0099695B"/>
    <w:rsid w:val="009B103F"/>
    <w:rsid w:val="00A60771"/>
    <w:rsid w:val="00B73D13"/>
    <w:rsid w:val="00BC3592"/>
    <w:rsid w:val="00C60FBB"/>
    <w:rsid w:val="00C70975"/>
    <w:rsid w:val="00C74FFC"/>
    <w:rsid w:val="00CD1592"/>
    <w:rsid w:val="00D81BBF"/>
    <w:rsid w:val="00D86939"/>
    <w:rsid w:val="00D9337F"/>
    <w:rsid w:val="00E27B6A"/>
    <w:rsid w:val="00E73BC4"/>
    <w:rsid w:val="00E95FD3"/>
    <w:rsid w:val="00EA226C"/>
    <w:rsid w:val="00EA748B"/>
    <w:rsid w:val="00ED07D8"/>
    <w:rsid w:val="00ED2898"/>
    <w:rsid w:val="00F148E0"/>
    <w:rsid w:val="00F40538"/>
    <w:rsid w:val="00FD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v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8</TotalTime>
  <Pages>5</Pages>
  <Words>216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PIC16F87xDIL2801A PIC16F87xSO2801A</dc:title>
  <dc:creator>miho</dc:creator>
  <cp:lastModifiedBy>Honza</cp:lastModifiedBy>
  <cp:revision>6</cp:revision>
  <cp:lastPrinted>2013-04-18T09:23:00Z</cp:lastPrinted>
  <dcterms:created xsi:type="dcterms:W3CDTF">2013-04-18T09:18:00Z</dcterms:created>
  <dcterms:modified xsi:type="dcterms:W3CDTF">2013-04-22T06:55:00Z</dcterms:modified>
</cp:coreProperties>
</file>